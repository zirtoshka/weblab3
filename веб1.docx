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E00F" w14:textId="77777777" w:rsidR="008C5417" w:rsidRPr="008C5417" w:rsidRDefault="008C5417" w:rsidP="008C5417">
      <w:pPr>
        <w:spacing w:line="240" w:lineRule="auto"/>
        <w:ind w:left="566" w:right="526"/>
        <w:jc w:val="center"/>
        <w:rPr>
          <w:rFonts w:ascii="Times New Roman" w:eastAsia="Times New Roman" w:hAnsi="Times New Roman"/>
          <w:sz w:val="26"/>
          <w:szCs w:val="26"/>
        </w:rPr>
      </w:pPr>
      <w:r w:rsidRPr="008C5417">
        <w:rPr>
          <w:rFonts w:ascii="Times New Roman" w:eastAsia="Times New Roman" w:hAnsi="Times New Roman"/>
          <w:sz w:val="26"/>
          <w:szCs w:val="26"/>
        </w:rPr>
        <w:t>Федеральное государственное автономное</w:t>
      </w:r>
    </w:p>
    <w:p w14:paraId="3C815EEA" w14:textId="77777777" w:rsidR="008C5417" w:rsidRPr="008C5417" w:rsidRDefault="008C5417" w:rsidP="008C5417">
      <w:pPr>
        <w:spacing w:line="240" w:lineRule="auto"/>
        <w:ind w:left="566" w:right="526"/>
        <w:jc w:val="center"/>
        <w:rPr>
          <w:rFonts w:ascii="Times New Roman" w:eastAsia="Times New Roman" w:hAnsi="Times New Roman"/>
          <w:sz w:val="26"/>
          <w:szCs w:val="26"/>
        </w:rPr>
      </w:pPr>
      <w:r w:rsidRPr="008C5417">
        <w:rPr>
          <w:rFonts w:ascii="Times New Roman" w:eastAsia="Times New Roman" w:hAnsi="Times New Roman"/>
          <w:sz w:val="26"/>
          <w:szCs w:val="26"/>
        </w:rPr>
        <w:t xml:space="preserve">образовательное учреждение высшего образования </w:t>
      </w:r>
    </w:p>
    <w:p w14:paraId="4A230B14" w14:textId="77777777" w:rsidR="008C5417" w:rsidRPr="008C5417" w:rsidRDefault="008C5417" w:rsidP="008C5417">
      <w:pPr>
        <w:spacing w:line="240" w:lineRule="auto"/>
        <w:ind w:left="566" w:right="526"/>
        <w:jc w:val="center"/>
        <w:rPr>
          <w:rFonts w:ascii="Times New Roman" w:eastAsia="Times New Roman" w:hAnsi="Times New Roman"/>
          <w:sz w:val="26"/>
          <w:szCs w:val="26"/>
        </w:rPr>
      </w:pPr>
      <w:r w:rsidRPr="008C5417">
        <w:rPr>
          <w:rFonts w:ascii="Times New Roman" w:eastAsia="Times New Roman" w:hAnsi="Times New Roman"/>
          <w:sz w:val="26"/>
          <w:szCs w:val="26"/>
        </w:rPr>
        <w:t>«Научно-образовательная корпорация ИТМО»</w:t>
      </w:r>
    </w:p>
    <w:p w14:paraId="3D6CD076" w14:textId="77777777" w:rsidR="008C5417" w:rsidRPr="0064781F" w:rsidRDefault="008C5417" w:rsidP="008C5417">
      <w:pPr>
        <w:spacing w:line="240" w:lineRule="auto"/>
        <w:ind w:left="566" w:right="526"/>
        <w:jc w:val="center"/>
        <w:rPr>
          <w:rFonts w:ascii="Times New Roman" w:eastAsia="Times New Roman" w:hAnsi="Times New Roman"/>
          <w:sz w:val="24"/>
          <w:szCs w:val="24"/>
        </w:rPr>
      </w:pPr>
    </w:p>
    <w:p w14:paraId="128622AD" w14:textId="77777777" w:rsidR="008C5417" w:rsidRPr="008C5417" w:rsidRDefault="008C5417" w:rsidP="008C5417">
      <w:pPr>
        <w:spacing w:line="240" w:lineRule="auto"/>
        <w:ind w:left="566" w:right="526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8C5417">
        <w:rPr>
          <w:rFonts w:ascii="Times New Roman" w:eastAsia="Times New Roman" w:hAnsi="Times New Roman"/>
          <w:b/>
          <w:sz w:val="26"/>
          <w:szCs w:val="26"/>
        </w:rPr>
        <w:t>ФАКУЛЬТЕТ ПРОГРАММНОЙ ИНЖЕНЕРИИ И КОМПЬЮТЕРНОЙ ТЕХНИКИ</w:t>
      </w:r>
    </w:p>
    <w:p w14:paraId="3EECF83A" w14:textId="77777777" w:rsidR="008C5417" w:rsidRDefault="008C5417" w:rsidP="008C5417">
      <w:pPr>
        <w:spacing w:line="240" w:lineRule="auto"/>
        <w:rPr>
          <w:rFonts w:ascii="Times New Roman" w:eastAsia="Times New Roman" w:hAnsi="Times New Roman"/>
          <w:sz w:val="26"/>
          <w:szCs w:val="26"/>
        </w:rPr>
      </w:pPr>
    </w:p>
    <w:p w14:paraId="23FB9773" w14:textId="77777777" w:rsidR="008C5417" w:rsidRPr="008C5417" w:rsidRDefault="008C5417" w:rsidP="008C5417">
      <w:pPr>
        <w:spacing w:line="240" w:lineRule="auto"/>
        <w:rPr>
          <w:rFonts w:ascii="Times New Roman" w:eastAsia="Times New Roman" w:hAnsi="Times New Roman"/>
          <w:sz w:val="26"/>
          <w:szCs w:val="26"/>
        </w:rPr>
      </w:pPr>
    </w:p>
    <w:p w14:paraId="05EDCA1B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0E6F318C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5ACC8320" w14:textId="77777777" w:rsidR="008C5417" w:rsidRPr="0064781F" w:rsidRDefault="008C5417" w:rsidP="008C5417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64781F">
        <w:rPr>
          <w:rFonts w:ascii="Times New Roman" w:eastAsia="Times New Roman" w:hAnsi="Times New Roman"/>
          <w:b/>
          <w:sz w:val="32"/>
          <w:szCs w:val="32"/>
        </w:rPr>
        <w:t>ЛАБОРАТОРНАЯ РАБОТА № 1</w:t>
      </w:r>
    </w:p>
    <w:p w14:paraId="72CF5676" w14:textId="77777777" w:rsidR="008C5417" w:rsidRPr="0064781F" w:rsidRDefault="008C5417" w:rsidP="008C5417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4781F">
        <w:rPr>
          <w:rFonts w:ascii="Times New Roman" w:eastAsia="Times New Roman" w:hAnsi="Times New Roman"/>
          <w:sz w:val="28"/>
          <w:szCs w:val="28"/>
        </w:rPr>
        <w:t>по дисциплине</w:t>
      </w:r>
    </w:p>
    <w:p w14:paraId="1734E607" w14:textId="3A9F9AD2" w:rsidR="008D6482" w:rsidRPr="0064781F" w:rsidRDefault="008C5417" w:rsidP="008D6482">
      <w:pPr>
        <w:spacing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64781F">
        <w:rPr>
          <w:rFonts w:ascii="Times New Roman" w:eastAsia="Times New Roman" w:hAnsi="Times New Roman"/>
          <w:sz w:val="32"/>
          <w:szCs w:val="32"/>
        </w:rPr>
        <w:t>«</w:t>
      </w:r>
      <w:r w:rsidR="00F81A3A">
        <w:rPr>
          <w:rFonts w:ascii="Times New Roman" w:eastAsia="Times New Roman" w:hAnsi="Times New Roman"/>
          <w:sz w:val="32"/>
          <w:szCs w:val="32"/>
          <w:lang w:val="ru-RU"/>
        </w:rPr>
        <w:t>Веб-программирование</w:t>
      </w:r>
      <w:r w:rsidRPr="0064781F">
        <w:rPr>
          <w:rFonts w:ascii="Times New Roman" w:eastAsia="Times New Roman" w:hAnsi="Times New Roman"/>
          <w:sz w:val="32"/>
          <w:szCs w:val="32"/>
        </w:rPr>
        <w:t>»</w:t>
      </w:r>
    </w:p>
    <w:p w14:paraId="63696971" w14:textId="43C2C69C" w:rsidR="008C5417" w:rsidRPr="00F81A3A" w:rsidRDefault="008C5417" w:rsidP="008C5417">
      <w:pPr>
        <w:pStyle w:val="10"/>
        <w:spacing w:after="3540" w:line="263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781F">
        <w:rPr>
          <w:rFonts w:ascii="Times New Roman" w:eastAsia="Times New Roman" w:hAnsi="Times New Roman"/>
          <w:sz w:val="32"/>
          <w:szCs w:val="32"/>
        </w:rPr>
        <w:t xml:space="preserve">Вариант № </w:t>
      </w:r>
      <w:r w:rsidR="00F81A3A">
        <w:rPr>
          <w:rFonts w:ascii="Times New Roman" w:eastAsia="Times New Roman" w:hAnsi="Times New Roman"/>
          <w:sz w:val="32"/>
          <w:szCs w:val="32"/>
          <w:lang w:val="ru-RU"/>
        </w:rPr>
        <w:t>1993</w:t>
      </w:r>
    </w:p>
    <w:p w14:paraId="5DFEF827" w14:textId="77777777" w:rsidR="008C5417" w:rsidRPr="0064781F" w:rsidRDefault="008C5417" w:rsidP="008C5417">
      <w:pPr>
        <w:spacing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</w:p>
    <w:p w14:paraId="1982E3C9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4D6953E9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5CC4ECD5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09BE8365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6CC36F43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209058AD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5CA697B9" w14:textId="77777777" w:rsidR="008C5417" w:rsidRPr="008C5417" w:rsidRDefault="008C5417" w:rsidP="008C5417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E177ADB" w14:textId="77777777" w:rsidR="008C5417" w:rsidRPr="008C5417" w:rsidRDefault="008C5417" w:rsidP="008C5417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</w:rPr>
      </w:pPr>
      <w:r w:rsidRPr="008C5417">
        <w:rPr>
          <w:rFonts w:ascii="Times New Roman" w:eastAsia="Times New Roman" w:hAnsi="Times New Roman"/>
          <w:sz w:val="26"/>
          <w:szCs w:val="26"/>
        </w:rPr>
        <w:t>Работу выполнил:</w:t>
      </w:r>
    </w:p>
    <w:p w14:paraId="65D11DEA" w14:textId="7248FA11" w:rsidR="008C5417" w:rsidRPr="008C5417" w:rsidRDefault="008C5417" w:rsidP="008C5417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</w:rPr>
      </w:pPr>
      <w:r w:rsidRPr="008C5417">
        <w:rPr>
          <w:rFonts w:ascii="Times New Roman" w:eastAsia="Times New Roman" w:hAnsi="Times New Roman"/>
          <w:sz w:val="26"/>
          <w:szCs w:val="26"/>
        </w:rPr>
        <w:t>студент группы P3</w:t>
      </w:r>
      <w:r w:rsidR="00F81A3A">
        <w:rPr>
          <w:rFonts w:ascii="Times New Roman" w:eastAsia="Times New Roman" w:hAnsi="Times New Roman"/>
          <w:sz w:val="26"/>
          <w:szCs w:val="26"/>
          <w:lang w:val="ru-RU"/>
        </w:rPr>
        <w:t>2</w:t>
      </w:r>
      <w:r w:rsidRPr="008C5417">
        <w:rPr>
          <w:rFonts w:ascii="Times New Roman" w:eastAsia="Times New Roman" w:hAnsi="Times New Roman"/>
          <w:sz w:val="26"/>
          <w:szCs w:val="26"/>
        </w:rPr>
        <w:t>09</w:t>
      </w:r>
      <w:r w:rsidRPr="008C5417">
        <w:rPr>
          <w:rFonts w:ascii="Times New Roman" w:eastAsia="Times New Roman" w:hAnsi="Times New Roman"/>
          <w:sz w:val="26"/>
          <w:szCs w:val="26"/>
        </w:rPr>
        <w:br/>
        <w:t>Зайцева И. С.</w:t>
      </w:r>
    </w:p>
    <w:p w14:paraId="22758BAD" w14:textId="77777777" w:rsidR="008C5417" w:rsidRPr="008C5417" w:rsidRDefault="008C5417" w:rsidP="008C5417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</w:rPr>
      </w:pPr>
      <w:r w:rsidRPr="008C5417">
        <w:rPr>
          <w:rFonts w:ascii="Times New Roman" w:eastAsia="Times New Roman" w:hAnsi="Times New Roman"/>
          <w:sz w:val="26"/>
          <w:szCs w:val="26"/>
        </w:rPr>
        <w:t>Преподаватель:</w:t>
      </w:r>
    </w:p>
    <w:p w14:paraId="127C3462" w14:textId="427EBBED" w:rsidR="008C5417" w:rsidRPr="00F81A3A" w:rsidRDefault="00F81A3A" w:rsidP="008C5417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  <w:lang w:val="ru-RU"/>
        </w:rPr>
      </w:pPr>
      <w:r>
        <w:rPr>
          <w:rFonts w:ascii="Times New Roman" w:eastAsia="Times New Roman" w:hAnsi="Times New Roman"/>
          <w:sz w:val="26"/>
          <w:szCs w:val="26"/>
          <w:lang w:val="ru-RU"/>
        </w:rPr>
        <w:t>Кулинич</w:t>
      </w:r>
      <w:r w:rsidR="008C5417" w:rsidRPr="008C5417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ru-RU"/>
        </w:rPr>
        <w:t>Я</w:t>
      </w:r>
      <w:r w:rsidR="008C5417" w:rsidRPr="008C5417">
        <w:rPr>
          <w:rFonts w:ascii="Times New Roman" w:eastAsia="Times New Roman" w:hAnsi="Times New Roman"/>
          <w:sz w:val="26"/>
          <w:szCs w:val="26"/>
        </w:rPr>
        <w:t>.</w:t>
      </w:r>
      <w:r>
        <w:rPr>
          <w:rFonts w:ascii="Times New Roman" w:eastAsia="Times New Roman" w:hAnsi="Times New Roman"/>
          <w:sz w:val="26"/>
          <w:szCs w:val="26"/>
          <w:lang w:val="ru-RU"/>
        </w:rPr>
        <w:t>В.</w:t>
      </w:r>
    </w:p>
    <w:p w14:paraId="41F2407C" w14:textId="77777777" w:rsidR="008C5417" w:rsidRDefault="008C5417" w:rsidP="008C5417">
      <w:pPr>
        <w:spacing w:line="240" w:lineRule="auto"/>
        <w:jc w:val="right"/>
        <w:rPr>
          <w:rFonts w:ascii="Times New Roman" w:eastAsia="Times New Roman" w:hAnsi="Times New Roman"/>
        </w:rPr>
      </w:pPr>
    </w:p>
    <w:p w14:paraId="05A0A752" w14:textId="77777777" w:rsidR="008C5417" w:rsidRDefault="008C5417" w:rsidP="008C5417">
      <w:pPr>
        <w:spacing w:line="240" w:lineRule="auto"/>
        <w:jc w:val="right"/>
        <w:rPr>
          <w:rFonts w:ascii="Times New Roman" w:eastAsia="Times New Roman" w:hAnsi="Times New Roman"/>
        </w:rPr>
      </w:pPr>
    </w:p>
    <w:p w14:paraId="7F3FB932" w14:textId="77777777" w:rsidR="008C5417" w:rsidRPr="0064781F" w:rsidRDefault="008C5417" w:rsidP="008C5417">
      <w:pPr>
        <w:spacing w:line="240" w:lineRule="auto"/>
        <w:jc w:val="right"/>
        <w:rPr>
          <w:rFonts w:ascii="Times New Roman" w:eastAsia="Times New Roman" w:hAnsi="Times New Roman"/>
        </w:rPr>
      </w:pPr>
    </w:p>
    <w:p w14:paraId="4AB0AD26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76EF598D" w14:textId="77777777" w:rsidR="008C5417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574B72C1" w14:textId="77777777" w:rsidR="008C5417" w:rsidRPr="0064781F" w:rsidRDefault="008C5417" w:rsidP="008C5417">
      <w:pPr>
        <w:spacing w:line="240" w:lineRule="auto"/>
        <w:rPr>
          <w:rFonts w:ascii="Times New Roman" w:eastAsia="Times New Roman" w:hAnsi="Times New Roman"/>
        </w:rPr>
      </w:pPr>
    </w:p>
    <w:p w14:paraId="047E2BC3" w14:textId="77777777" w:rsidR="008C5417" w:rsidRPr="008C5417" w:rsidRDefault="008C5417" w:rsidP="008C541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C5417">
        <w:rPr>
          <w:rFonts w:ascii="Times New Roman" w:eastAsia="Times New Roman" w:hAnsi="Times New Roman"/>
          <w:sz w:val="24"/>
          <w:szCs w:val="24"/>
        </w:rPr>
        <w:t>г. Санкт-Петербург</w:t>
      </w:r>
    </w:p>
    <w:p w14:paraId="77617C8D" w14:textId="5E22DB1B" w:rsidR="008D6482" w:rsidRDefault="008C5417" w:rsidP="008D6482">
      <w:pPr>
        <w:pStyle w:val="10"/>
        <w:spacing w:line="263" w:lineRule="auto"/>
        <w:jc w:val="center"/>
        <w:rPr>
          <w:rFonts w:ascii="Times New Roman" w:eastAsia="Times New Roman" w:hAnsi="Times New Roman"/>
        </w:rPr>
      </w:pPr>
      <w:r w:rsidRPr="008C5417">
        <w:rPr>
          <w:rFonts w:ascii="Times New Roman" w:eastAsia="Times New Roman" w:hAnsi="Times New Roman"/>
          <w:sz w:val="24"/>
          <w:szCs w:val="24"/>
        </w:rPr>
        <w:t xml:space="preserve"> 202</w:t>
      </w:r>
      <w:r w:rsidR="00F81A3A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Pr="008C5417">
        <w:rPr>
          <w:rFonts w:ascii="Times New Roman" w:eastAsia="Times New Roman" w:hAnsi="Times New Roman"/>
          <w:sz w:val="24"/>
          <w:szCs w:val="24"/>
        </w:rPr>
        <w:t xml:space="preserve"> г.</w:t>
      </w:r>
    </w:p>
    <w:p w14:paraId="71F42D92" w14:textId="77777777" w:rsidR="006622DF" w:rsidRPr="008D6482" w:rsidRDefault="008D6482" w:rsidP="008D6482">
      <w:pPr>
        <w:pStyle w:val="7"/>
        <w:jc w:val="center"/>
      </w:pPr>
      <w:r>
        <w:br w:type="page"/>
      </w:r>
      <w:r w:rsidR="006622DF" w:rsidRPr="006622DF">
        <w:lastRenderedPageBreak/>
        <w:t>Оглавление</w:t>
      </w:r>
    </w:p>
    <w:p w14:paraId="3F854016" w14:textId="77777777" w:rsidR="006622DF" w:rsidRDefault="006622DF" w:rsidP="006622DF">
      <w:pPr>
        <w:rPr>
          <w:lang w:val="ru-RU" w:eastAsia="en-US"/>
        </w:rPr>
      </w:pPr>
    </w:p>
    <w:p w14:paraId="75F8642E" w14:textId="77777777" w:rsidR="006622DF" w:rsidRPr="006622DF" w:rsidRDefault="006622DF" w:rsidP="006622DF">
      <w:pPr>
        <w:rPr>
          <w:lang w:val="ru-RU" w:eastAsia="en-US"/>
        </w:rPr>
      </w:pPr>
    </w:p>
    <w:p w14:paraId="552830E5" w14:textId="77777777" w:rsidR="0065068F" w:rsidRDefault="006622DF">
      <w:pPr>
        <w:pStyle w:val="11"/>
        <w:tabs>
          <w:tab w:val="right" w:leader="dot" w:pos="9348"/>
        </w:tabs>
        <w:rPr>
          <w:rFonts w:ascii="Calibri" w:eastAsia="Times New Roman" w:hAnsi="Calibri" w:cs="Times New Roman"/>
          <w:noProof/>
          <w:sz w:val="24"/>
          <w:szCs w:val="24"/>
          <w:lang w:val="ru-RU"/>
        </w:rPr>
      </w:pPr>
      <w:r w:rsidRPr="006622D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6622DF">
        <w:rPr>
          <w:rFonts w:ascii="Times New Roman" w:hAnsi="Times New Roman" w:cs="Times New Roman"/>
          <w:sz w:val="28"/>
          <w:szCs w:val="28"/>
          <w:lang w:val="ru-RU"/>
        </w:rPr>
        <w:instrText xml:space="preserve"> TOC \o "1-3" \h \z \u </w:instrText>
      </w:r>
      <w:r w:rsidRPr="006622D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hyperlink w:anchor="_Toc115420730" w:history="1">
        <w:r w:rsidR="0065068F" w:rsidRPr="00193DE1">
          <w:rPr>
            <w:rStyle w:val="a8"/>
            <w:rFonts w:ascii="Times New Roman" w:hAnsi="Times New Roman" w:cs="Times New Roman"/>
            <w:b/>
            <w:noProof/>
          </w:rPr>
          <w:t>Цель</w:t>
        </w:r>
        <w:r w:rsidR="0065068F">
          <w:rPr>
            <w:noProof/>
            <w:webHidden/>
          </w:rPr>
          <w:tab/>
        </w:r>
        <w:r w:rsidR="0065068F">
          <w:rPr>
            <w:noProof/>
            <w:webHidden/>
          </w:rPr>
          <w:fldChar w:fldCharType="begin"/>
        </w:r>
        <w:r w:rsidR="0065068F">
          <w:rPr>
            <w:noProof/>
            <w:webHidden/>
          </w:rPr>
          <w:instrText xml:space="preserve"> PAGEREF _Toc115420730 \h </w:instrText>
        </w:r>
        <w:r w:rsidR="0065068F">
          <w:rPr>
            <w:noProof/>
            <w:webHidden/>
          </w:rPr>
        </w:r>
        <w:r w:rsidR="0065068F">
          <w:rPr>
            <w:noProof/>
            <w:webHidden/>
          </w:rPr>
          <w:fldChar w:fldCharType="separate"/>
        </w:r>
        <w:r w:rsidR="0065068F">
          <w:rPr>
            <w:noProof/>
            <w:webHidden/>
          </w:rPr>
          <w:t>3</w:t>
        </w:r>
        <w:r w:rsidR="0065068F">
          <w:rPr>
            <w:noProof/>
            <w:webHidden/>
          </w:rPr>
          <w:fldChar w:fldCharType="end"/>
        </w:r>
      </w:hyperlink>
    </w:p>
    <w:p w14:paraId="01E8A886" w14:textId="77777777" w:rsidR="0065068F" w:rsidRDefault="00000000">
      <w:pPr>
        <w:pStyle w:val="11"/>
        <w:tabs>
          <w:tab w:val="right" w:leader="dot" w:pos="9348"/>
        </w:tabs>
        <w:rPr>
          <w:rFonts w:ascii="Calibri" w:eastAsia="Times New Roman" w:hAnsi="Calibri" w:cs="Times New Roman"/>
          <w:noProof/>
          <w:sz w:val="24"/>
          <w:szCs w:val="24"/>
          <w:lang w:val="ru-RU"/>
        </w:rPr>
      </w:pPr>
      <w:hyperlink w:anchor="_Toc115420731" w:history="1">
        <w:r w:rsidR="0065068F" w:rsidRPr="00193DE1">
          <w:rPr>
            <w:rStyle w:val="a8"/>
            <w:rFonts w:ascii="Times New Roman" w:hAnsi="Times New Roman" w:cs="Times New Roman"/>
            <w:b/>
            <w:noProof/>
          </w:rPr>
          <w:t>Задания</w:t>
        </w:r>
        <w:r w:rsidR="0065068F">
          <w:rPr>
            <w:noProof/>
            <w:webHidden/>
          </w:rPr>
          <w:tab/>
        </w:r>
        <w:r w:rsidR="0065068F">
          <w:rPr>
            <w:noProof/>
            <w:webHidden/>
          </w:rPr>
          <w:fldChar w:fldCharType="begin"/>
        </w:r>
        <w:r w:rsidR="0065068F">
          <w:rPr>
            <w:noProof/>
            <w:webHidden/>
          </w:rPr>
          <w:instrText xml:space="preserve"> PAGEREF _Toc115420731 \h </w:instrText>
        </w:r>
        <w:r w:rsidR="0065068F">
          <w:rPr>
            <w:noProof/>
            <w:webHidden/>
          </w:rPr>
        </w:r>
        <w:r w:rsidR="0065068F">
          <w:rPr>
            <w:noProof/>
            <w:webHidden/>
          </w:rPr>
          <w:fldChar w:fldCharType="separate"/>
        </w:r>
        <w:r w:rsidR="0065068F">
          <w:rPr>
            <w:noProof/>
            <w:webHidden/>
          </w:rPr>
          <w:t>4</w:t>
        </w:r>
        <w:r w:rsidR="0065068F">
          <w:rPr>
            <w:noProof/>
            <w:webHidden/>
          </w:rPr>
          <w:fldChar w:fldCharType="end"/>
        </w:r>
      </w:hyperlink>
    </w:p>
    <w:p w14:paraId="5595BC4C" w14:textId="77777777" w:rsidR="0065068F" w:rsidRDefault="00000000">
      <w:pPr>
        <w:pStyle w:val="11"/>
        <w:tabs>
          <w:tab w:val="right" w:leader="dot" w:pos="9348"/>
        </w:tabs>
        <w:rPr>
          <w:rFonts w:ascii="Calibri" w:eastAsia="Times New Roman" w:hAnsi="Calibri" w:cs="Times New Roman"/>
          <w:noProof/>
          <w:sz w:val="24"/>
          <w:szCs w:val="24"/>
          <w:lang w:val="ru-RU"/>
        </w:rPr>
      </w:pPr>
      <w:hyperlink w:anchor="_Toc115420732" w:history="1">
        <w:r w:rsidR="0065068F" w:rsidRPr="00193DE1">
          <w:rPr>
            <w:rStyle w:val="a8"/>
            <w:rFonts w:ascii="Times New Roman" w:hAnsi="Times New Roman" w:cs="Times New Roman"/>
            <w:b/>
            <w:noProof/>
          </w:rPr>
          <w:t>Исходный код программы</w:t>
        </w:r>
        <w:r w:rsidR="0065068F">
          <w:rPr>
            <w:noProof/>
            <w:webHidden/>
          </w:rPr>
          <w:tab/>
        </w:r>
        <w:r w:rsidR="0065068F">
          <w:rPr>
            <w:noProof/>
            <w:webHidden/>
          </w:rPr>
          <w:fldChar w:fldCharType="begin"/>
        </w:r>
        <w:r w:rsidR="0065068F">
          <w:rPr>
            <w:noProof/>
            <w:webHidden/>
          </w:rPr>
          <w:instrText xml:space="preserve"> PAGEREF _Toc115420732 \h </w:instrText>
        </w:r>
        <w:r w:rsidR="0065068F">
          <w:rPr>
            <w:noProof/>
            <w:webHidden/>
          </w:rPr>
        </w:r>
        <w:r w:rsidR="0065068F">
          <w:rPr>
            <w:noProof/>
            <w:webHidden/>
          </w:rPr>
          <w:fldChar w:fldCharType="separate"/>
        </w:r>
        <w:r w:rsidR="0065068F">
          <w:rPr>
            <w:noProof/>
            <w:webHidden/>
          </w:rPr>
          <w:t>5</w:t>
        </w:r>
        <w:r w:rsidR="0065068F">
          <w:rPr>
            <w:noProof/>
            <w:webHidden/>
          </w:rPr>
          <w:fldChar w:fldCharType="end"/>
        </w:r>
      </w:hyperlink>
    </w:p>
    <w:p w14:paraId="6C65A279" w14:textId="77777777" w:rsidR="0065068F" w:rsidRDefault="00000000">
      <w:pPr>
        <w:pStyle w:val="11"/>
        <w:tabs>
          <w:tab w:val="right" w:leader="dot" w:pos="9348"/>
        </w:tabs>
        <w:rPr>
          <w:rFonts w:ascii="Calibri" w:eastAsia="Times New Roman" w:hAnsi="Calibri" w:cs="Times New Roman"/>
          <w:noProof/>
          <w:sz w:val="24"/>
          <w:szCs w:val="24"/>
          <w:lang w:val="ru-RU"/>
        </w:rPr>
      </w:pPr>
      <w:hyperlink w:anchor="_Toc115420733" w:history="1">
        <w:r w:rsidR="0065068F" w:rsidRPr="00193DE1">
          <w:rPr>
            <w:rStyle w:val="a8"/>
            <w:rFonts w:ascii="Times New Roman" w:hAnsi="Times New Roman" w:cs="Times New Roman"/>
            <w:b/>
            <w:noProof/>
          </w:rPr>
          <w:t>Результаты работы программы</w:t>
        </w:r>
        <w:r w:rsidR="0065068F">
          <w:rPr>
            <w:noProof/>
            <w:webHidden/>
          </w:rPr>
          <w:tab/>
        </w:r>
        <w:r w:rsidR="0065068F">
          <w:rPr>
            <w:noProof/>
            <w:webHidden/>
          </w:rPr>
          <w:fldChar w:fldCharType="begin"/>
        </w:r>
        <w:r w:rsidR="0065068F">
          <w:rPr>
            <w:noProof/>
            <w:webHidden/>
          </w:rPr>
          <w:instrText xml:space="preserve"> PAGEREF _Toc115420733 \h </w:instrText>
        </w:r>
        <w:r w:rsidR="0065068F">
          <w:rPr>
            <w:noProof/>
            <w:webHidden/>
          </w:rPr>
        </w:r>
        <w:r w:rsidR="0065068F">
          <w:rPr>
            <w:noProof/>
            <w:webHidden/>
          </w:rPr>
          <w:fldChar w:fldCharType="separate"/>
        </w:r>
        <w:r w:rsidR="0065068F">
          <w:rPr>
            <w:noProof/>
            <w:webHidden/>
          </w:rPr>
          <w:t>6</w:t>
        </w:r>
        <w:r w:rsidR="0065068F">
          <w:rPr>
            <w:noProof/>
            <w:webHidden/>
          </w:rPr>
          <w:fldChar w:fldCharType="end"/>
        </w:r>
      </w:hyperlink>
    </w:p>
    <w:p w14:paraId="1216FE43" w14:textId="77777777" w:rsidR="0065068F" w:rsidRDefault="00000000">
      <w:pPr>
        <w:pStyle w:val="11"/>
        <w:tabs>
          <w:tab w:val="right" w:leader="dot" w:pos="9348"/>
        </w:tabs>
        <w:rPr>
          <w:rFonts w:ascii="Calibri" w:eastAsia="Times New Roman" w:hAnsi="Calibri" w:cs="Times New Roman"/>
          <w:noProof/>
          <w:sz w:val="24"/>
          <w:szCs w:val="24"/>
          <w:lang w:val="ru-RU"/>
        </w:rPr>
      </w:pPr>
      <w:hyperlink w:anchor="_Toc115420734" w:history="1">
        <w:r w:rsidR="0065068F" w:rsidRPr="00193DE1">
          <w:rPr>
            <w:rStyle w:val="a8"/>
            <w:rFonts w:ascii="Times New Roman" w:hAnsi="Times New Roman" w:cs="Times New Roman"/>
            <w:b/>
            <w:noProof/>
          </w:rPr>
          <w:t>Вывод</w:t>
        </w:r>
        <w:r w:rsidR="0065068F">
          <w:rPr>
            <w:noProof/>
            <w:webHidden/>
          </w:rPr>
          <w:tab/>
        </w:r>
        <w:r w:rsidR="0065068F">
          <w:rPr>
            <w:noProof/>
            <w:webHidden/>
          </w:rPr>
          <w:fldChar w:fldCharType="begin"/>
        </w:r>
        <w:r w:rsidR="0065068F">
          <w:rPr>
            <w:noProof/>
            <w:webHidden/>
          </w:rPr>
          <w:instrText xml:space="preserve"> PAGEREF _Toc115420734 \h </w:instrText>
        </w:r>
        <w:r w:rsidR="0065068F">
          <w:rPr>
            <w:noProof/>
            <w:webHidden/>
          </w:rPr>
        </w:r>
        <w:r w:rsidR="0065068F">
          <w:rPr>
            <w:noProof/>
            <w:webHidden/>
          </w:rPr>
          <w:fldChar w:fldCharType="separate"/>
        </w:r>
        <w:r w:rsidR="0065068F">
          <w:rPr>
            <w:noProof/>
            <w:webHidden/>
          </w:rPr>
          <w:t>7</w:t>
        </w:r>
        <w:r w:rsidR="0065068F">
          <w:rPr>
            <w:noProof/>
            <w:webHidden/>
          </w:rPr>
          <w:fldChar w:fldCharType="end"/>
        </w:r>
      </w:hyperlink>
    </w:p>
    <w:p w14:paraId="1724FF06" w14:textId="77777777" w:rsidR="006622DF" w:rsidRDefault="006622DF" w:rsidP="006622DF">
      <w:pPr>
        <w:spacing w:line="360" w:lineRule="auto"/>
        <w:ind w:firstLine="709"/>
        <w:rPr>
          <w:lang w:val="ru-RU"/>
        </w:rPr>
      </w:pPr>
      <w:r w:rsidRPr="006622D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015842E1" w14:textId="77777777" w:rsidR="0065068F" w:rsidRDefault="006622DF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0" w:name="_Toc115420730"/>
      <w:r w:rsidR="0065068F" w:rsidRPr="0065068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bookmarkEnd w:id="0"/>
    </w:p>
    <w:p w14:paraId="320A5FF8" w14:textId="77777777" w:rsidR="0065068F" w:rsidRPr="0065068F" w:rsidRDefault="0065068F" w:rsidP="0065068F">
      <w:pPr>
        <w:pStyle w:val="10"/>
        <w:rPr>
          <w:rFonts w:ascii="Times New Roman" w:eastAsia="Roboto" w:hAnsi="Times New Roman" w:cs="Times New Roman"/>
          <w:color w:val="212529"/>
          <w:sz w:val="28"/>
          <w:szCs w:val="28"/>
        </w:rPr>
      </w:pPr>
    </w:p>
    <w:p w14:paraId="3C7FB737" w14:textId="77777777" w:rsidR="0065068F" w:rsidRPr="0065068F" w:rsidRDefault="0065068F" w:rsidP="0065068F">
      <w:pPr>
        <w:pStyle w:val="10"/>
        <w:rPr>
          <w:rFonts w:ascii="Times New Roman" w:eastAsia="Roboto" w:hAnsi="Times New Roman" w:cs="Times New Roman"/>
          <w:color w:val="212529"/>
          <w:sz w:val="28"/>
          <w:szCs w:val="28"/>
          <w:lang w:val="ru-RU"/>
        </w:rPr>
      </w:pPr>
      <w:r w:rsidRPr="0065068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A47BAC" w14:textId="77777777" w:rsidR="00B20094" w:rsidRDefault="002D7A1E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" w:name="_Toc115420731"/>
      <w:r w:rsidRPr="006622DF"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  <w:bookmarkEnd w:id="1"/>
    </w:p>
    <w:p w14:paraId="54903E7A" w14:textId="77777777" w:rsidR="00D9464C" w:rsidRPr="00D9464C" w:rsidRDefault="00D9464C" w:rsidP="00D9464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3CB9AFE1" w14:textId="77777777" w:rsidR="00D9464C" w:rsidRPr="00D9464C" w:rsidRDefault="00D9464C" w:rsidP="00D9464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3A9D113F" w14:textId="77777777" w:rsidR="00D9464C" w:rsidRPr="00D9464C" w:rsidRDefault="00D9464C" w:rsidP="00D9464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Кроме того, ответ должен содержать данные о текущем времени и времени работы скрипта.</w:t>
      </w:r>
    </w:p>
    <w:p w14:paraId="36AB74CE" w14:textId="77777777" w:rsidR="00D9464C" w:rsidRPr="00D9464C" w:rsidRDefault="00D9464C" w:rsidP="00D9464C">
      <w:pPr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Разработанная HTML-страница должна удовлетворять следующим требованиям:</w:t>
      </w:r>
    </w:p>
    <w:p w14:paraId="6AACD149" w14:textId="77777777" w:rsidR="00D9464C" w:rsidRPr="00D9464C" w:rsidRDefault="00D9464C" w:rsidP="00D94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расположения текстовых и графических элементов необходимо использовать блочную верстку.</w:t>
      </w:r>
    </w:p>
    <w:p w14:paraId="02E5BE2E" w14:textId="77777777" w:rsidR="00D9464C" w:rsidRPr="00D9464C" w:rsidRDefault="00D9464C" w:rsidP="00D94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Данные формы должны передаваться на обработку посредством POST-запроса.</w:t>
      </w:r>
    </w:p>
    <w:p w14:paraId="42BDAA53" w14:textId="77777777" w:rsidR="00D9464C" w:rsidRPr="00D9464C" w:rsidRDefault="00D9464C" w:rsidP="00D94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Таблицы стилей должны располагаться в отдельных файлах.</w:t>
      </w:r>
    </w:p>
    <w:p w14:paraId="013C142A" w14:textId="77777777" w:rsidR="00D9464C" w:rsidRPr="00D9464C" w:rsidRDefault="00D9464C" w:rsidP="00D94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При работе с CSS должно быть продемонстрировано использование селекторов дочерних элементов, селекторов идентификаторов, селекторов классов, селекторов </w:t>
      </w:r>
      <w:proofErr w:type="spellStart"/>
      <w:proofErr w:type="gramStart"/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псевдоклассов</w:t>
      </w:r>
      <w:proofErr w:type="spellEnd"/>
      <w:proofErr w:type="gramEnd"/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а также такие свойства стилей CSS, как наследование и каскадирование.</w:t>
      </w:r>
    </w:p>
    <w:p w14:paraId="78DE49D9" w14:textId="77777777" w:rsidR="00D9464C" w:rsidRPr="00D9464C" w:rsidRDefault="00D9464C" w:rsidP="00D94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HTML-страница должна иметь "</w:t>
      </w:r>
      <w:r w:rsidRPr="00D9464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шапку</w:t>
      </w: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", содержащую ФИО студента, номер группы и </w:t>
      </w:r>
      <w:proofErr w:type="spellStart"/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новер</w:t>
      </w:r>
      <w:proofErr w:type="spellEnd"/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варианта. При оформлении шапки необходимо явным образом задать шрифт (</w:t>
      </w:r>
      <w:proofErr w:type="spellStart"/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fantasy</w:t>
      </w:r>
      <w:proofErr w:type="spellEnd"/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), его цвет и размер в каскадной таблице стилей.</w:t>
      </w:r>
    </w:p>
    <w:p w14:paraId="02C40BB0" w14:textId="77777777" w:rsidR="00D9464C" w:rsidRPr="00D9464C" w:rsidRDefault="00D9464C" w:rsidP="00D94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Отступы элементов ввода должны задаваться в процентах.</w:t>
      </w:r>
    </w:p>
    <w:p w14:paraId="360115B6" w14:textId="77777777" w:rsidR="00D9464C" w:rsidRPr="00D9464C" w:rsidRDefault="00D9464C" w:rsidP="00D94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2AAB87D" w14:textId="7F901F99" w:rsidR="00D9464C" w:rsidRPr="00D9464C" w:rsidRDefault="00D9464C" w:rsidP="00D9464C">
      <w:pPr>
        <w:spacing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lastRenderedPageBreak/>
        <w:fldChar w:fldCharType="begin"/>
      </w: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 INCLUDEPICTURE "/Users/zirtoshka/Library/Group Containers/UBF8T346G9.ms/WebArchiveCopyPasteTempFiles/com.microsoft.Word/web?p_p_id=iapsportletlab6_WAR_iapsportlet&amp;p_p_lifecycle=2&amp;p_p_state=normal&amp;p_p_mode=view&amp;p_p_cacheability=cacheLevelPage?1693748583376" \* MERGEFORMATINET </w:instrText>
      </w: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separate"/>
      </w:r>
      <w:r w:rsidRPr="00D9464C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drawing>
          <wp:inline distT="0" distB="0" distL="0" distR="0" wp14:anchorId="639E8CE6" wp14:editId="5A440C13">
            <wp:extent cx="5337175" cy="4062095"/>
            <wp:effectExtent l="0" t="0" r="0" b="1905"/>
            <wp:docPr id="168275447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54479" name="Рисунок 1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64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end"/>
      </w:r>
    </w:p>
    <w:p w14:paraId="33081FF7" w14:textId="77777777" w:rsidR="00D9464C" w:rsidRPr="00D9464C" w:rsidRDefault="00D9464C" w:rsidP="00D9464C">
      <w:pPr>
        <w:pStyle w:val="10"/>
      </w:pPr>
    </w:p>
    <w:p w14:paraId="234C29C9" w14:textId="77777777" w:rsidR="00F81A3A" w:rsidRDefault="00F81A3A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" w:name="_Toc115420732"/>
      <w:r w:rsidRPr="00F81A3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DD8EC1D" wp14:editId="783E48BA">
            <wp:extent cx="5942330" cy="3315335"/>
            <wp:effectExtent l="0" t="0" r="1270" b="0"/>
            <wp:docPr id="21280788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88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56F1" w14:textId="77777777" w:rsidR="00F81A3A" w:rsidRDefault="00F81A3A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D11DA2D" w14:textId="77777777" w:rsidR="00F81A3A" w:rsidRDefault="00F81A3A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4B4D733" w14:textId="77777777" w:rsidR="00F81A3A" w:rsidRDefault="00F81A3A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063010B" w14:textId="10EBE4CA" w:rsidR="00B20094" w:rsidRPr="006622DF" w:rsidRDefault="006622DF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622DF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bookmarkEnd w:id="2"/>
    </w:p>
    <w:p w14:paraId="012BF56A" w14:textId="77777777" w:rsidR="00B20094" w:rsidRPr="00CC6960" w:rsidRDefault="00B20094" w:rsidP="004A2CA1">
      <w:pPr>
        <w:pStyle w:val="10"/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2A500" w14:textId="01694052" w:rsidR="004A2CA1" w:rsidRPr="00F81A3A" w:rsidRDefault="004A2CA1" w:rsidP="00046A5A">
      <w:pPr>
        <w:pStyle w:val="10"/>
        <w:spacing w:line="360" w:lineRule="auto"/>
        <w:ind w:firstLine="142"/>
        <w:jc w:val="both"/>
        <w:rPr>
          <w:rFonts w:ascii="Times New Roman" w:eastAsia="Roboto" w:hAnsi="Times New Roman" w:cs="Times New Roman"/>
          <w:noProof/>
          <w:color w:val="212529"/>
          <w:sz w:val="28"/>
          <w:szCs w:val="28"/>
          <w:lang w:val="ru-RU"/>
        </w:rPr>
      </w:pPr>
    </w:p>
    <w:p w14:paraId="5F309B09" w14:textId="77777777" w:rsidR="004A2CA1" w:rsidRPr="00F81A3A" w:rsidRDefault="004A2CA1" w:rsidP="004A2CA1">
      <w:pPr>
        <w:pStyle w:val="10"/>
        <w:spacing w:line="360" w:lineRule="auto"/>
        <w:ind w:firstLine="993"/>
        <w:jc w:val="both"/>
        <w:rPr>
          <w:rFonts w:ascii="Times New Roman" w:eastAsia="Roboto" w:hAnsi="Times New Roman" w:cs="Times New Roman"/>
          <w:noProof/>
          <w:color w:val="212529"/>
          <w:sz w:val="28"/>
          <w:szCs w:val="28"/>
          <w:lang w:val="ru-RU"/>
        </w:rPr>
      </w:pPr>
    </w:p>
    <w:p w14:paraId="66B889C9" w14:textId="77777777" w:rsidR="00B20094" w:rsidRPr="006622DF" w:rsidRDefault="006622DF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C6960">
        <w:br w:type="page"/>
      </w:r>
      <w:bookmarkStart w:id="3" w:name="_Toc115420733"/>
      <w:r w:rsidRPr="006622DF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  <w:bookmarkEnd w:id="3"/>
    </w:p>
    <w:p w14:paraId="508AE08D" w14:textId="77777777" w:rsidR="004A2CA1" w:rsidRPr="00F81A3A" w:rsidRDefault="004A2CA1" w:rsidP="004A2CA1">
      <w:pPr>
        <w:pStyle w:val="10"/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B64B5C" w14:textId="60C54873" w:rsidR="00B20094" w:rsidRPr="00CC6960" w:rsidRDefault="00B20094" w:rsidP="004A2CA1">
      <w:pPr>
        <w:pStyle w:val="1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75DA51" w14:textId="77777777" w:rsidR="00B20094" w:rsidRPr="00CC6960" w:rsidRDefault="00B20094" w:rsidP="004A2CA1">
      <w:pPr>
        <w:pStyle w:val="10"/>
        <w:spacing w:line="360" w:lineRule="auto"/>
        <w:ind w:firstLine="993"/>
        <w:jc w:val="both"/>
        <w:rPr>
          <w:rFonts w:ascii="Times New Roman" w:eastAsia="Roboto" w:hAnsi="Times New Roman" w:cs="Times New Roman"/>
          <w:color w:val="212529"/>
          <w:sz w:val="28"/>
          <w:szCs w:val="28"/>
        </w:rPr>
      </w:pPr>
    </w:p>
    <w:p w14:paraId="314543B9" w14:textId="77777777" w:rsidR="00B20094" w:rsidRPr="00CC6960" w:rsidRDefault="00B20094" w:rsidP="004A2CA1">
      <w:pPr>
        <w:pStyle w:val="10"/>
        <w:spacing w:line="360" w:lineRule="auto"/>
        <w:ind w:firstLine="993"/>
        <w:jc w:val="both"/>
        <w:rPr>
          <w:rFonts w:ascii="Times New Roman" w:eastAsia="Roboto" w:hAnsi="Times New Roman" w:cs="Times New Roman"/>
          <w:color w:val="212529"/>
          <w:sz w:val="28"/>
          <w:szCs w:val="28"/>
        </w:rPr>
      </w:pPr>
    </w:p>
    <w:p w14:paraId="4943D212" w14:textId="77777777" w:rsidR="00B20094" w:rsidRPr="00CC6960" w:rsidRDefault="00B20094" w:rsidP="004A2CA1">
      <w:pPr>
        <w:pStyle w:val="10"/>
        <w:spacing w:line="360" w:lineRule="auto"/>
        <w:ind w:firstLine="993"/>
        <w:jc w:val="both"/>
        <w:rPr>
          <w:rFonts w:ascii="Times New Roman" w:eastAsia="Roboto" w:hAnsi="Times New Roman" w:cs="Times New Roman"/>
          <w:color w:val="212529"/>
          <w:sz w:val="28"/>
          <w:szCs w:val="28"/>
        </w:rPr>
      </w:pPr>
    </w:p>
    <w:p w14:paraId="49DEC96A" w14:textId="77777777" w:rsidR="00B20094" w:rsidRPr="00CC6960" w:rsidRDefault="00B20094" w:rsidP="004A2CA1">
      <w:pPr>
        <w:pStyle w:val="10"/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02E1CF4A" w14:textId="77777777" w:rsidR="00B20094" w:rsidRPr="006622DF" w:rsidRDefault="006622DF" w:rsidP="006622DF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C6960">
        <w:br w:type="page"/>
      </w:r>
      <w:bookmarkStart w:id="4" w:name="_Toc115420734"/>
      <w:r w:rsidRPr="006622D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4"/>
    </w:p>
    <w:p w14:paraId="3170E70F" w14:textId="77777777" w:rsidR="00B20094" w:rsidRPr="00CC6960" w:rsidRDefault="00B20094" w:rsidP="004A2CA1">
      <w:pPr>
        <w:pStyle w:val="10"/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sectPr w:rsidR="00B20094" w:rsidRPr="00CC6960" w:rsidSect="008D6482">
      <w:footerReference w:type="even" r:id="rId10"/>
      <w:footerReference w:type="default" r:id="rId11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C904" w14:textId="77777777" w:rsidR="00644950" w:rsidRDefault="00644950" w:rsidP="008D6482">
      <w:pPr>
        <w:spacing w:line="240" w:lineRule="auto"/>
      </w:pPr>
      <w:r>
        <w:separator/>
      </w:r>
    </w:p>
  </w:endnote>
  <w:endnote w:type="continuationSeparator" w:id="0">
    <w:p w14:paraId="131EC612" w14:textId="77777777" w:rsidR="00644950" w:rsidRDefault="00644950" w:rsidP="008D6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8BDB" w14:textId="77777777" w:rsidR="008D6482" w:rsidRDefault="008D6482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end"/>
    </w:r>
  </w:p>
  <w:p w14:paraId="1C674ED1" w14:textId="77777777" w:rsidR="008D6482" w:rsidRDefault="008D6482" w:rsidP="008D648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0BB1" w14:textId="77777777" w:rsidR="008D6482" w:rsidRDefault="008D6482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68896C06" w14:textId="77777777" w:rsidR="008D6482" w:rsidRDefault="008D6482" w:rsidP="008D648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F31E" w14:textId="77777777" w:rsidR="00644950" w:rsidRDefault="00644950" w:rsidP="008D6482">
      <w:pPr>
        <w:spacing w:line="240" w:lineRule="auto"/>
      </w:pPr>
      <w:r>
        <w:separator/>
      </w:r>
    </w:p>
  </w:footnote>
  <w:footnote w:type="continuationSeparator" w:id="0">
    <w:p w14:paraId="1EE7B055" w14:textId="77777777" w:rsidR="00644950" w:rsidRDefault="00644950" w:rsidP="008D6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3755"/>
    <w:multiLevelType w:val="multilevel"/>
    <w:tmpl w:val="123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4F1A"/>
    <w:multiLevelType w:val="hybridMultilevel"/>
    <w:tmpl w:val="DA163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53268"/>
    <w:multiLevelType w:val="multilevel"/>
    <w:tmpl w:val="6F00E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4019614">
    <w:abstractNumId w:val="2"/>
  </w:num>
  <w:num w:numId="2" w16cid:durableId="1136799222">
    <w:abstractNumId w:val="1"/>
  </w:num>
  <w:num w:numId="3" w16cid:durableId="19719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3A"/>
    <w:rsid w:val="00046A5A"/>
    <w:rsid w:val="002310A3"/>
    <w:rsid w:val="002D7A1E"/>
    <w:rsid w:val="00310B33"/>
    <w:rsid w:val="00357F0D"/>
    <w:rsid w:val="00375945"/>
    <w:rsid w:val="003E508F"/>
    <w:rsid w:val="00410E13"/>
    <w:rsid w:val="004A2CA1"/>
    <w:rsid w:val="004E3985"/>
    <w:rsid w:val="00644950"/>
    <w:rsid w:val="0065068F"/>
    <w:rsid w:val="006622DF"/>
    <w:rsid w:val="008175DD"/>
    <w:rsid w:val="0088455E"/>
    <w:rsid w:val="008C5417"/>
    <w:rsid w:val="008D6482"/>
    <w:rsid w:val="00B20094"/>
    <w:rsid w:val="00B473E9"/>
    <w:rsid w:val="00B65CC1"/>
    <w:rsid w:val="00CC6960"/>
    <w:rsid w:val="00D51F8D"/>
    <w:rsid w:val="00D9464C"/>
    <w:rsid w:val="00E3105C"/>
    <w:rsid w:val="00F347B3"/>
    <w:rsid w:val="00F81A3A"/>
    <w:rsid w:val="00F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0A6E"/>
  <w15:chartTrackingRefBased/>
  <w15:docId w15:val="{322451E3-7BF6-0C4E-8E4A-014D1C5F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10"/>
    <w:next w:val="10"/>
    <w:rsid w:val="00B200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rsid w:val="00B200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200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200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2009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20094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2D7A1E"/>
    <w:pPr>
      <w:spacing w:before="240" w:after="60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20094"/>
    <w:pPr>
      <w:spacing w:line="276" w:lineRule="auto"/>
    </w:pPr>
    <w:rPr>
      <w:sz w:val="22"/>
      <w:szCs w:val="22"/>
      <w:lang w:val="ru"/>
    </w:rPr>
  </w:style>
  <w:style w:type="table" w:customStyle="1" w:styleId="TableNormal">
    <w:name w:val="Table Normal"/>
    <w:rsid w:val="00B20094"/>
    <w:pPr>
      <w:spacing w:line="276" w:lineRule="auto"/>
    </w:pPr>
    <w:rPr>
      <w:sz w:val="22"/>
      <w:szCs w:val="22"/>
      <w:lang w:val="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Название"/>
    <w:basedOn w:val="10"/>
    <w:next w:val="10"/>
    <w:rsid w:val="00B2009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20094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E50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E508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uiPriority w:val="9"/>
    <w:rsid w:val="002D7A1E"/>
    <w:rPr>
      <w:rFonts w:ascii="Times New Roman" w:eastAsia="Times New Roman" w:hAnsi="Times New Roman" w:cs="Times New Roman"/>
      <w:b/>
      <w:sz w:val="28"/>
      <w:szCs w:val="28"/>
      <w:lang w:val="ru"/>
    </w:rPr>
  </w:style>
  <w:style w:type="paragraph" w:styleId="a7">
    <w:name w:val="TOC Heading"/>
    <w:basedOn w:val="1"/>
    <w:next w:val="a"/>
    <w:uiPriority w:val="39"/>
    <w:semiHidden/>
    <w:unhideWhenUsed/>
    <w:qFormat/>
    <w:rsid w:val="006622DF"/>
    <w:pPr>
      <w:spacing w:before="480" w:after="0"/>
      <w:outlineLvl w:val="9"/>
    </w:pPr>
    <w:rPr>
      <w:rFonts w:ascii="Calibri" w:eastAsia="Times New Roman" w:hAnsi="Calibri" w:cs="Times New Roman"/>
      <w:b/>
      <w:bCs/>
      <w:color w:val="365F91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6622DF"/>
  </w:style>
  <w:style w:type="character" w:styleId="a8">
    <w:name w:val="Hyperlink"/>
    <w:uiPriority w:val="99"/>
    <w:unhideWhenUsed/>
    <w:rsid w:val="006622DF"/>
    <w:rPr>
      <w:color w:val="0000FF"/>
      <w:u w:val="single"/>
    </w:rPr>
  </w:style>
  <w:style w:type="character" w:customStyle="1" w:styleId="20">
    <w:name w:val="Заголовок 2 Знак"/>
    <w:link w:val="2"/>
    <w:rsid w:val="008C5417"/>
    <w:rPr>
      <w:sz w:val="32"/>
      <w:szCs w:val="32"/>
      <w:lang w:val="ru"/>
    </w:rPr>
  </w:style>
  <w:style w:type="paragraph" w:styleId="a9">
    <w:name w:val="footer"/>
    <w:basedOn w:val="a"/>
    <w:link w:val="aa"/>
    <w:uiPriority w:val="99"/>
    <w:unhideWhenUsed/>
    <w:rsid w:val="008D64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8D6482"/>
    <w:rPr>
      <w:sz w:val="22"/>
      <w:szCs w:val="22"/>
      <w:lang w:val="ru"/>
    </w:rPr>
  </w:style>
  <w:style w:type="character" w:styleId="ab">
    <w:name w:val="page number"/>
    <w:basedOn w:val="a0"/>
    <w:uiPriority w:val="99"/>
    <w:semiHidden/>
    <w:unhideWhenUsed/>
    <w:rsid w:val="008D6482"/>
  </w:style>
  <w:style w:type="paragraph" w:styleId="ac">
    <w:name w:val="Normal (Web)"/>
    <w:basedOn w:val="a"/>
    <w:uiPriority w:val="99"/>
    <w:semiHidden/>
    <w:unhideWhenUsed/>
    <w:rsid w:val="00D9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Strong"/>
    <w:basedOn w:val="a0"/>
    <w:uiPriority w:val="22"/>
    <w:qFormat/>
    <w:rsid w:val="00D94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rtoshka/Library/Group%20Containers/UBF8T346G9.Office/User%20Content.localized/Templates.localized/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3F7A-DD4A-4738-AE56-4ADEB2C1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17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Links>
    <vt:vector size="30" baseType="variant"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_Toc115420734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_Toc115420733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_Toc115420732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_Toc115420731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_Toc115420730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Ирина Сергеевна</dc:creator>
  <cp:keywords/>
  <cp:lastModifiedBy>Зайцева Ирина Сергеевна</cp:lastModifiedBy>
  <cp:revision>4</cp:revision>
  <dcterms:created xsi:type="dcterms:W3CDTF">2023-09-03T11:47:00Z</dcterms:created>
  <dcterms:modified xsi:type="dcterms:W3CDTF">2023-09-03T19:41:00Z</dcterms:modified>
</cp:coreProperties>
</file>